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B8" w:rsidRDefault="00FA2FB8"/>
    <w:p w:rsidR="00870987" w:rsidRDefault="003662EC" w:rsidP="00F8288E">
      <w:pPr>
        <w:pStyle w:val="Titre"/>
      </w:pPr>
      <w:r>
        <w:t>Voiture On Line</w:t>
      </w:r>
    </w:p>
    <w:p w:rsidR="00744A70" w:rsidRDefault="00744A70" w:rsidP="00744A70">
      <w:pPr>
        <w:pStyle w:val="Titre1"/>
      </w:pPr>
      <w:r>
        <w:t xml:space="preserve"> Objectifs</w:t>
      </w:r>
    </w:p>
    <w:p w:rsidR="00744A70" w:rsidRDefault="00744A70" w:rsidP="00744A70">
      <w:pPr>
        <w:numPr>
          <w:ilvl w:val="0"/>
          <w:numId w:val="33"/>
        </w:numPr>
      </w:pPr>
      <w:r>
        <w:t>Créer et utiliser des classes dérivées  avec C#</w:t>
      </w:r>
    </w:p>
    <w:p w:rsidR="00744A70" w:rsidRDefault="00744A70" w:rsidP="00744A70">
      <w:pPr>
        <w:numPr>
          <w:ilvl w:val="0"/>
          <w:numId w:val="33"/>
        </w:numPr>
      </w:pPr>
      <w:r>
        <w:t xml:space="preserve">Créer et utiliser des  méthodes virtuelles </w:t>
      </w:r>
    </w:p>
    <w:p w:rsidR="00744A70" w:rsidRDefault="00744A70" w:rsidP="00744A70">
      <w:pPr>
        <w:numPr>
          <w:ilvl w:val="0"/>
          <w:numId w:val="33"/>
        </w:numPr>
      </w:pPr>
      <w:r>
        <w:t>Faire collaborer des objets</w:t>
      </w:r>
    </w:p>
    <w:p w:rsidR="00744A70" w:rsidRDefault="00744A70" w:rsidP="00744A70">
      <w:pPr>
        <w:numPr>
          <w:ilvl w:val="0"/>
          <w:numId w:val="33"/>
        </w:numPr>
      </w:pPr>
      <w:r>
        <w:t>Créer et utiliser une collection d’objets.</w:t>
      </w:r>
    </w:p>
    <w:p w:rsidR="00F8288E" w:rsidRDefault="00F8288E" w:rsidP="00F8288E">
      <w:pPr>
        <w:pStyle w:val="Titre1"/>
      </w:pPr>
      <w:r>
        <w:t>Contexte</w:t>
      </w:r>
    </w:p>
    <w:p w:rsidR="00F8288E" w:rsidRDefault="00F8288E" w:rsidP="00F8288E">
      <w:r>
        <w:t>"Voiture on Line" est une entreprise qui se charge de rechercher des voitures pour ses clients. Il vous est demandé de réaliser un</w:t>
      </w:r>
      <w:r w:rsidR="004A65E6">
        <w:t>e application à l'usage des commerciaux, permettant de regrouper et de visualiser les demandes des clients.</w:t>
      </w:r>
    </w:p>
    <w:p w:rsidR="00870987" w:rsidRDefault="00F8288E" w:rsidP="004A65E6">
      <w:pPr>
        <w:pStyle w:val="Titre1"/>
      </w:pPr>
      <w:r>
        <w:t>Travail à faire</w:t>
      </w:r>
    </w:p>
    <w:p w:rsidR="004A65E6" w:rsidRDefault="004A65E6" w:rsidP="004A65E6">
      <w:r>
        <w:t xml:space="preserve">Cette </w:t>
      </w:r>
      <w:r w:rsidR="00CA6597">
        <w:t>application</w:t>
      </w:r>
      <w:r>
        <w:t xml:space="preserve"> est très similaire au cas "IKEBANA" que vous </w:t>
      </w:r>
      <w:r w:rsidR="00CA6597">
        <w:t>avez déjà réalisé</w:t>
      </w:r>
      <w:r>
        <w:t>. Vous pourrez sans problème vous en servir, et même faire des "copier-coller" pour gagner en efficacité.</w:t>
      </w:r>
    </w:p>
    <w:p w:rsidR="004A65E6" w:rsidRPr="004A65E6" w:rsidRDefault="004A65E6" w:rsidP="004A65E6"/>
    <w:p w:rsidR="00F8288E" w:rsidRDefault="00F8288E" w:rsidP="004A65E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10075" cy="2742162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32" cy="274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8E" w:rsidRPr="004A65E6" w:rsidRDefault="00A17ED7" w:rsidP="004A65E6">
      <w:pPr>
        <w:jc w:val="center"/>
        <w:rPr>
          <w:i/>
          <w:noProof/>
          <w:sz w:val="18"/>
        </w:rPr>
      </w:pPr>
      <w:r>
        <w:rPr>
          <w:i/>
          <w:noProof/>
          <w:sz w:val="18"/>
        </w:rPr>
        <w:t xml:space="preserve">Fig. 1 </w:t>
      </w:r>
      <w:r w:rsidR="004A65E6" w:rsidRPr="004A65E6">
        <w:rPr>
          <w:i/>
          <w:noProof/>
          <w:sz w:val="18"/>
        </w:rPr>
        <w:t>Aperçu du formulaire d'entrée dans l'application</w:t>
      </w:r>
    </w:p>
    <w:p w:rsidR="004A65E6" w:rsidRDefault="004A65E6" w:rsidP="004A65E6">
      <w:pPr>
        <w:jc w:val="center"/>
        <w:rPr>
          <w:noProof/>
        </w:rPr>
      </w:pPr>
    </w:p>
    <w:p w:rsidR="00870987" w:rsidRDefault="00F8288E" w:rsidP="004A65E6">
      <w:pPr>
        <w:jc w:val="center"/>
      </w:pPr>
      <w:r>
        <w:rPr>
          <w:noProof/>
        </w:rPr>
        <w:drawing>
          <wp:inline distT="0" distB="0" distL="0" distR="0">
            <wp:extent cx="4495800" cy="17049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8E" w:rsidRPr="004A65E6" w:rsidRDefault="00A17ED7" w:rsidP="004A65E6">
      <w:pPr>
        <w:jc w:val="center"/>
        <w:rPr>
          <w:i/>
        </w:rPr>
      </w:pPr>
      <w:r>
        <w:rPr>
          <w:i/>
        </w:rPr>
        <w:t xml:space="preserve">fig. 2 </w:t>
      </w:r>
      <w:r w:rsidR="004A65E6" w:rsidRPr="004A65E6">
        <w:rPr>
          <w:i/>
        </w:rPr>
        <w:t>Détail du menu "Afficher"</w:t>
      </w:r>
    </w:p>
    <w:p w:rsidR="004A65E6" w:rsidRDefault="004A65E6" w:rsidP="002F20B9">
      <w:pPr>
        <w:rPr>
          <w:noProof/>
        </w:rPr>
      </w:pPr>
    </w:p>
    <w:p w:rsidR="004A65E6" w:rsidRDefault="004A65E6" w:rsidP="002F20B9">
      <w:pPr>
        <w:rPr>
          <w:noProof/>
        </w:rPr>
      </w:pPr>
    </w:p>
    <w:p w:rsidR="004A65E6" w:rsidRDefault="004A65E6" w:rsidP="002F20B9">
      <w:pPr>
        <w:rPr>
          <w:noProof/>
        </w:rPr>
      </w:pPr>
    </w:p>
    <w:p w:rsidR="004A65E6" w:rsidRDefault="004A65E6" w:rsidP="002F20B9">
      <w:pPr>
        <w:rPr>
          <w:noProof/>
        </w:rPr>
      </w:pPr>
    </w:p>
    <w:p w:rsidR="004A65E6" w:rsidRDefault="004A65E6" w:rsidP="002F20B9">
      <w:pPr>
        <w:rPr>
          <w:noProof/>
        </w:rPr>
      </w:pPr>
    </w:p>
    <w:p w:rsidR="004A65E6" w:rsidRDefault="004A65E6" w:rsidP="002F20B9">
      <w:pPr>
        <w:rPr>
          <w:noProof/>
        </w:rPr>
      </w:pPr>
    </w:p>
    <w:p w:rsidR="004A65E6" w:rsidRDefault="004A65E6" w:rsidP="002F20B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38925" cy="3200400"/>
            <wp:effectExtent l="19050" t="0" r="9525" b="0"/>
            <wp:docPr id="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8E" w:rsidRDefault="00A17ED7" w:rsidP="004A65E6">
      <w:pPr>
        <w:jc w:val="center"/>
        <w:rPr>
          <w:i/>
          <w:noProof/>
          <w:sz w:val="18"/>
        </w:rPr>
      </w:pPr>
      <w:r>
        <w:rPr>
          <w:i/>
          <w:noProof/>
          <w:sz w:val="18"/>
        </w:rPr>
        <w:t xml:space="preserve">Fig 3. </w:t>
      </w:r>
      <w:r w:rsidR="004A65E6">
        <w:rPr>
          <w:i/>
          <w:noProof/>
          <w:sz w:val="18"/>
        </w:rPr>
        <w:t>F</w:t>
      </w:r>
      <w:r w:rsidR="004A65E6" w:rsidRPr="004A65E6">
        <w:rPr>
          <w:i/>
          <w:noProof/>
          <w:sz w:val="18"/>
        </w:rPr>
        <w:t xml:space="preserve">ormulaire </w:t>
      </w:r>
      <w:r w:rsidR="004A65E6">
        <w:rPr>
          <w:i/>
          <w:noProof/>
          <w:sz w:val="18"/>
        </w:rPr>
        <w:t>affichant les commandes saisies</w:t>
      </w:r>
    </w:p>
    <w:p w:rsidR="006A4640" w:rsidRDefault="006A4640" w:rsidP="004A65E6">
      <w:pPr>
        <w:jc w:val="center"/>
        <w:rPr>
          <w:i/>
          <w:noProof/>
          <w:sz w:val="18"/>
        </w:rPr>
      </w:pPr>
    </w:p>
    <w:p w:rsidR="004A65E6" w:rsidRDefault="006A4640" w:rsidP="004A65E6">
      <w:pPr>
        <w:jc w:val="center"/>
        <w:rPr>
          <w:i/>
          <w:noProof/>
          <w:sz w:val="18"/>
        </w:rPr>
      </w:pPr>
      <w:r>
        <w:rPr>
          <w:i/>
          <w:noProof/>
          <w:sz w:val="18"/>
        </w:rPr>
        <w:drawing>
          <wp:inline distT="0" distB="0" distL="0" distR="0">
            <wp:extent cx="3333750" cy="1276350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40" w:rsidRDefault="006A4640" w:rsidP="004A65E6">
      <w:pPr>
        <w:jc w:val="center"/>
        <w:rPr>
          <w:i/>
          <w:noProof/>
          <w:sz w:val="18"/>
        </w:rPr>
      </w:pPr>
      <w:r>
        <w:rPr>
          <w:i/>
          <w:noProof/>
          <w:sz w:val="18"/>
        </w:rPr>
        <w:t>Fig 4. Détail du contrôle de saisie du formulaire 1</w:t>
      </w:r>
    </w:p>
    <w:p w:rsidR="00744A70" w:rsidRDefault="00744A70" w:rsidP="00744A70">
      <w:pPr>
        <w:pStyle w:val="Titre1"/>
      </w:pPr>
      <w:bookmarkStart w:id="0" w:name="_Toc88399347"/>
      <w:r>
        <w:t>Conception</w:t>
      </w:r>
      <w:bookmarkEnd w:id="0"/>
    </w:p>
    <w:p w:rsidR="004A65E6" w:rsidRPr="00A17ED7" w:rsidRDefault="00A17ED7" w:rsidP="00A17ED7">
      <w:pPr>
        <w:pStyle w:val="Titre2"/>
        <w:rPr>
          <w:sz w:val="20"/>
        </w:rPr>
      </w:pPr>
      <w:r w:rsidRPr="00A17ED7">
        <w:rPr>
          <w:sz w:val="20"/>
        </w:rPr>
        <w:t>Diagramme de classes édité par Visual Studio</w:t>
      </w:r>
    </w:p>
    <w:p w:rsidR="00A17ED7" w:rsidRDefault="00A17ED7" w:rsidP="004A65E6">
      <w:pPr>
        <w:jc w:val="left"/>
      </w:pPr>
      <w:r>
        <w:rPr>
          <w:noProof/>
        </w:rPr>
        <w:drawing>
          <wp:inline distT="0" distB="0" distL="0" distR="0">
            <wp:extent cx="6646545" cy="4464685"/>
            <wp:effectExtent l="19050" t="0" r="1905" b="0"/>
            <wp:docPr id="7" name="Image 6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D7" w:rsidRDefault="00A17ED7" w:rsidP="00A17ED7">
      <w:pPr>
        <w:pStyle w:val="Titre2"/>
        <w:rPr>
          <w:sz w:val="20"/>
        </w:rPr>
      </w:pPr>
      <w:r w:rsidRPr="00A17ED7">
        <w:rPr>
          <w:sz w:val="20"/>
        </w:rPr>
        <w:t>Objectifs des méthodes</w:t>
      </w:r>
    </w:p>
    <w:p w:rsidR="00A17ED7" w:rsidRPr="00A17ED7" w:rsidRDefault="00A17ED7" w:rsidP="00A17ED7">
      <w:pPr>
        <w:rPr>
          <w:rFonts w:ascii="Courier New" w:hAnsi="Courier New" w:cs="Courier New"/>
        </w:rPr>
      </w:pPr>
      <w:r w:rsidRPr="00A17ED7">
        <w:t xml:space="preserve">La méthode Chaine est une méthode virtuelle dont l’implémentation dans les classes doit permettre d’obtenir l’affichage </w:t>
      </w:r>
      <w:r>
        <w:t>donné par la figure 3.</w:t>
      </w:r>
      <w:r w:rsidRPr="00A17ED7">
        <w:rPr>
          <w:rFonts w:ascii="Courier New" w:hAnsi="Courier New" w:cs="Courier New"/>
        </w:rPr>
        <w:t xml:space="preserve"> </w:t>
      </w:r>
      <w:r w:rsidRPr="00A17ED7">
        <w:rPr>
          <w:rFonts w:ascii="Courier New" w:hAnsi="Courier New" w:cs="Courier New"/>
        </w:rPr>
        <w:tab/>
      </w:r>
    </w:p>
    <w:p w:rsidR="00A17ED7" w:rsidRPr="00A17ED7" w:rsidRDefault="00A17ED7" w:rsidP="00A17ED7"/>
    <w:p w:rsidR="00A17ED7" w:rsidRDefault="00A17ED7" w:rsidP="00A17ED7">
      <w:r w:rsidRPr="00A17ED7">
        <w:t>De même la méthode Prix est une méthode virtuelle à implémenter selon les règles suivantes :</w:t>
      </w:r>
    </w:p>
    <w:p w:rsidR="00A17ED7" w:rsidRDefault="00A17ED7" w:rsidP="00A17ED7">
      <w:pPr>
        <w:pStyle w:val="Paragraphedeliste"/>
        <w:numPr>
          <w:ilvl w:val="0"/>
          <w:numId w:val="36"/>
        </w:numPr>
      </w:pPr>
      <w:r>
        <w:t>Le prix de base d'une voiture est de 10 000 €.</w:t>
      </w:r>
    </w:p>
    <w:p w:rsidR="00A17ED7" w:rsidRDefault="00A17ED7" w:rsidP="00A17ED7">
      <w:pPr>
        <w:pStyle w:val="Paragraphedeliste"/>
        <w:numPr>
          <w:ilvl w:val="0"/>
          <w:numId w:val="36"/>
        </w:numPr>
      </w:pPr>
      <w:r>
        <w:t>La Citadine est affichée au prix de base. En version, 2 portes, elle coûtera 2000 € de moins.</w:t>
      </w:r>
    </w:p>
    <w:p w:rsidR="00A17ED7" w:rsidRDefault="00A17ED7" w:rsidP="00A17ED7">
      <w:pPr>
        <w:pStyle w:val="Paragraphedeliste"/>
        <w:numPr>
          <w:ilvl w:val="0"/>
          <w:numId w:val="36"/>
        </w:numPr>
      </w:pPr>
      <w:r>
        <w:t>La Compacte coûtera 7 000 € de plus que le prix de base. En version cabriolet, son prix sera encore augmenté de 3000 €.</w:t>
      </w:r>
    </w:p>
    <w:p w:rsidR="00A17ED7" w:rsidRDefault="00A17ED7" w:rsidP="00A17ED7">
      <w:pPr>
        <w:pStyle w:val="Paragraphedeliste"/>
        <w:numPr>
          <w:ilvl w:val="0"/>
          <w:numId w:val="36"/>
        </w:numPr>
      </w:pPr>
      <w:r>
        <w:t>La Familiale coûtera 13 000 € de plus que le prix de base.</w:t>
      </w:r>
    </w:p>
    <w:p w:rsidR="00A17ED7" w:rsidRDefault="00A17ED7" w:rsidP="00A17ED7">
      <w:pPr>
        <w:pStyle w:val="Paragraphedeliste"/>
        <w:numPr>
          <w:ilvl w:val="0"/>
          <w:numId w:val="36"/>
        </w:numPr>
      </w:pPr>
      <w:r>
        <w:t>La Limousine co</w:t>
      </w:r>
      <w:r w:rsidR="00710D22">
        <w:t xml:space="preserve">ûtera 20 </w:t>
      </w:r>
      <w:r>
        <w:t>000 € de plus que le prix de base.</w:t>
      </w:r>
    </w:p>
    <w:p w:rsidR="00710D22" w:rsidRDefault="00710D22" w:rsidP="00A17ED7">
      <w:pPr>
        <w:pStyle w:val="Paragraphedeliste"/>
        <w:numPr>
          <w:ilvl w:val="0"/>
          <w:numId w:val="36"/>
        </w:numPr>
      </w:pPr>
      <w:r>
        <w:t>Pour toutes les versions, en motorisation Hybride, le prix de base sera augmenté de 5 000 €.</w:t>
      </w:r>
    </w:p>
    <w:p w:rsidR="00710D22" w:rsidRDefault="00710D22" w:rsidP="00710D22">
      <w:pPr>
        <w:pStyle w:val="Paragraphedeliste"/>
        <w:numPr>
          <w:ilvl w:val="0"/>
          <w:numId w:val="36"/>
        </w:numPr>
      </w:pPr>
      <w:r>
        <w:t>Pour toutes les versions, en motorisation Gasoil, le prix de base sera augmenté de 2 000 €.</w:t>
      </w:r>
    </w:p>
    <w:p w:rsidR="00710D22" w:rsidRDefault="00710D22" w:rsidP="00710D22">
      <w:pPr>
        <w:pStyle w:val="Paragraphedeliste"/>
      </w:pPr>
    </w:p>
    <w:p w:rsidR="00710D22" w:rsidRDefault="00710D22" w:rsidP="00710D22">
      <w:pPr>
        <w:pStyle w:val="Titre2"/>
        <w:rPr>
          <w:sz w:val="20"/>
        </w:rPr>
      </w:pPr>
      <w:r>
        <w:rPr>
          <w:sz w:val="20"/>
        </w:rPr>
        <w:t xml:space="preserve">Etapes de travail et </w:t>
      </w:r>
      <w:r w:rsidR="00CA6597">
        <w:rPr>
          <w:sz w:val="20"/>
        </w:rPr>
        <w:t>barème</w:t>
      </w:r>
    </w:p>
    <w:p w:rsidR="00710D22" w:rsidRDefault="00710D22" w:rsidP="00710D22">
      <w:r>
        <w:t xml:space="preserve">Il est important, à chaque étape et </w:t>
      </w:r>
      <w:r w:rsidRPr="00710D22">
        <w:rPr>
          <w:b/>
        </w:rPr>
        <w:t>très régulièrement de compiler puis d'exécuter</w:t>
      </w:r>
      <w:r>
        <w:t xml:space="preserve"> vos programmes.</w:t>
      </w:r>
    </w:p>
    <w:p w:rsidR="00710D22" w:rsidRDefault="00710D22" w:rsidP="003D7702"/>
    <w:p w:rsidR="003D7702" w:rsidRPr="00A17ED7" w:rsidRDefault="003D7702" w:rsidP="003D7702"/>
    <w:p w:rsidR="003B39C6" w:rsidRDefault="003B39C6" w:rsidP="00A00BAD">
      <w:pPr>
        <w:pStyle w:val="Titre1"/>
      </w:pPr>
      <w:r>
        <w:t>Test</w:t>
      </w:r>
    </w:p>
    <w:p w:rsidR="003B39C6" w:rsidRDefault="00A00BAD">
      <w:r>
        <w:t>Vous pourrez réaliser le</w:t>
      </w:r>
      <w:r w:rsidR="003B39C6">
        <w:t xml:space="preserve"> test</w:t>
      </w:r>
      <w:r>
        <w:t xml:space="preserve"> suivant pour valider la méthode Prix()</w:t>
      </w:r>
      <w:r w:rsidR="003B39C6">
        <w:t xml:space="preserve"> :</w:t>
      </w:r>
    </w:p>
    <w:p w:rsidR="003B39C6" w:rsidRDefault="003B39C6"/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TestPrixVoiture()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Citadine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Citadine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"Hybride"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Citadine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Citadine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"Essence"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Citadine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uneC3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Citadine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"Gasoil"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Compacte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uneCo1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Compacte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"Essence"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Compacte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uneCo2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Compacte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"Essence"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Familiale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Familiale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"Gasoil"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Limousine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Limousine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"Métallisée"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"Hybride"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.AreEqual(13000, uneC.Prix());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.AreEqual(10000, uneC2.Prix());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.AreEqual(10000, uneC3.Prix());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.AreEqual(20000, uneCo1.Prix());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.AreEqual(17000, uneCo2.Prix());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.AreEqual(25000, uneF.Prix());</w:t>
      </w:r>
    </w:p>
    <w:p w:rsidR="003B39C6" w:rsidRDefault="003B39C6" w:rsidP="003B3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.AreEqual(35000, uneL.Prix());</w:t>
      </w:r>
    </w:p>
    <w:p w:rsidR="003D7702" w:rsidRDefault="003B39C6" w:rsidP="003B39C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  <w:r w:rsidR="003D7702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2"/>
        <w:gridCol w:w="405"/>
        <w:gridCol w:w="350"/>
      </w:tblGrid>
      <w:tr w:rsidR="003D7702" w:rsidRPr="003D7702" w:rsidTr="003D7702">
        <w:trPr>
          <w:trHeight w:val="420"/>
        </w:trPr>
        <w:tc>
          <w:tcPr>
            <w:tcW w:w="48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702" w:rsidRPr="003D7702" w:rsidRDefault="00CA6597" w:rsidP="003D7702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D7702">
              <w:rPr>
                <w:rFonts w:ascii="Calibri" w:hAnsi="Calibri" w:cs="Calibri"/>
                <w:color w:val="000000"/>
                <w:sz w:val="32"/>
                <w:szCs w:val="32"/>
              </w:rPr>
              <w:t>Barème</w:t>
            </w:r>
            <w:r w:rsidR="003D7702" w:rsidRPr="003D7702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Voitures on Line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7702" w:rsidRPr="003D7702" w:rsidTr="003D7702">
        <w:trPr>
          <w:trHeight w:val="300"/>
        </w:trPr>
        <w:tc>
          <w:tcPr>
            <w:tcW w:w="48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formulaire choix de voiture, création et nommage des contrôles,  boutons fermer et annuler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classe Voiture, attributs et constructeur, 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classes filles, attributs et constructeur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créer un attribut privé qui est une collection de Commande dans la classe "formulaire choix de voiture"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le bouton Valider : 1. instancier selon le radioButton sélectionné un objet Citadine, ou Compacte ou…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le bouton Valider : 2 instancier un objet Commande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le bouton Valider : et rajouter cet objet commande dans la collection de commande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Créer le formulaire "affichage des commandes" , bouton Fermer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et modifier le constructeur en lui ajoutant la collection en paramètre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instancier et afficher  le formulaire "affichage des commandes" sur clic sur le menu du formulaire 1. (fig 2)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implémenter les méthodes Chaine() des différentes classes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remplir la listBox du formulaire 2.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Vérifier que le formulaire 2 s'ouvre et affiche des informations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implémenter les méthodes Prix() des différentes classes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Vérifier que les informations données dans la ListBox correspondent à la figure 3.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Finitions dans le formulaire choix de voiture</w:t>
            </w: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 chekBox actifs selon les cas,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Afficher le message en vert : commande enregistrée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Afficher le message en rouge si tous les champs ne sont pas remplis.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Vider les champs lorsque la commande est remplie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Finitions dans le formulaire liste des commandes</w:t>
            </w: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 labels affichant le nombre de commandes et le total des commandes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7702" w:rsidRPr="003D7702" w:rsidTr="003D7702">
        <w:trPr>
          <w:trHeight w:val="300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02" w:rsidRPr="003D7702" w:rsidRDefault="003D7702" w:rsidP="003D77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770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:rsidR="00A17ED7" w:rsidRPr="00A17ED7" w:rsidRDefault="00A17ED7" w:rsidP="00A17ED7"/>
    <w:sectPr w:rsidR="00A17ED7" w:rsidRPr="00A17ED7" w:rsidSect="00F8288E">
      <w:headerReference w:type="default" r:id="rId16"/>
      <w:footerReference w:type="default" r:id="rId17"/>
      <w:endnotePr>
        <w:numFmt w:val="decimal"/>
      </w:endnotePr>
      <w:pgSz w:w="11907" w:h="16840" w:code="9"/>
      <w:pgMar w:top="720" w:right="720" w:bottom="720" w:left="720" w:header="567" w:footer="7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AEC" w:rsidRDefault="00BA4AEC">
      <w:r>
        <w:separator/>
      </w:r>
    </w:p>
  </w:endnote>
  <w:endnote w:type="continuationSeparator" w:id="0">
    <w:p w:rsidR="00BA4AEC" w:rsidRDefault="00BA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2E" w:rsidRDefault="003662EC">
    <w:pPr>
      <w:pStyle w:val="Pieddepage"/>
      <w:pBdr>
        <w:top w:val="single" w:sz="6" w:space="1" w:color="auto"/>
      </w:pBdr>
      <w:tabs>
        <w:tab w:val="clear" w:pos="9072"/>
        <w:tab w:val="right" w:pos="9639"/>
      </w:tabs>
      <w:rPr>
        <w:i/>
        <w:sz w:val="22"/>
      </w:rPr>
    </w:pPr>
    <w:r>
      <w:t>Voiture On Line</w:t>
    </w:r>
    <w:r w:rsidR="00642A2E">
      <w:rPr>
        <w:rStyle w:val="Numrodepage"/>
        <w:i/>
        <w:sz w:val="22"/>
      </w:rPr>
      <w:tab/>
    </w:r>
    <w:r w:rsidR="00642A2E">
      <w:rPr>
        <w:rStyle w:val="Numrodepage"/>
        <w:i/>
        <w:sz w:val="22"/>
      </w:rPr>
      <w:tab/>
      <w:t xml:space="preserve">Page </w:t>
    </w:r>
    <w:r w:rsidR="000C6CE7">
      <w:rPr>
        <w:rStyle w:val="Numrodepage"/>
        <w:i/>
        <w:sz w:val="22"/>
      </w:rPr>
      <w:fldChar w:fldCharType="begin"/>
    </w:r>
    <w:r w:rsidR="00642A2E">
      <w:rPr>
        <w:rStyle w:val="Numrodepage"/>
        <w:i/>
        <w:sz w:val="22"/>
      </w:rPr>
      <w:instrText xml:space="preserve"> PAGE </w:instrText>
    </w:r>
    <w:r w:rsidR="000C6CE7">
      <w:rPr>
        <w:rStyle w:val="Numrodepage"/>
        <w:i/>
        <w:sz w:val="22"/>
      </w:rPr>
      <w:fldChar w:fldCharType="separate"/>
    </w:r>
    <w:r w:rsidR="00BA4AEC">
      <w:rPr>
        <w:rStyle w:val="Numrodepage"/>
        <w:i/>
        <w:noProof/>
        <w:sz w:val="22"/>
      </w:rPr>
      <w:t>1</w:t>
    </w:r>
    <w:r w:rsidR="000C6CE7">
      <w:rPr>
        <w:rStyle w:val="Numrodepage"/>
        <w:i/>
        <w:sz w:val="22"/>
      </w:rPr>
      <w:fldChar w:fldCharType="end"/>
    </w:r>
    <w:r w:rsidR="00642A2E">
      <w:rPr>
        <w:rStyle w:val="Numrodepage"/>
        <w:i/>
        <w:sz w:val="22"/>
      </w:rPr>
      <w:t>/</w:t>
    </w:r>
    <w:r w:rsidR="000C6CE7">
      <w:rPr>
        <w:rStyle w:val="Numrodepage"/>
        <w:i/>
        <w:sz w:val="22"/>
      </w:rPr>
      <w:fldChar w:fldCharType="begin"/>
    </w:r>
    <w:r w:rsidR="00642A2E">
      <w:rPr>
        <w:rStyle w:val="Numrodepage"/>
        <w:i/>
        <w:sz w:val="22"/>
      </w:rPr>
      <w:instrText xml:space="preserve"> NUMPAGES \* ARABIC </w:instrText>
    </w:r>
    <w:r w:rsidR="000C6CE7">
      <w:rPr>
        <w:rStyle w:val="Numrodepage"/>
        <w:i/>
        <w:sz w:val="22"/>
      </w:rPr>
      <w:fldChar w:fldCharType="separate"/>
    </w:r>
    <w:r w:rsidR="00BA4AEC">
      <w:rPr>
        <w:rStyle w:val="Numrodepage"/>
        <w:i/>
        <w:noProof/>
        <w:sz w:val="22"/>
      </w:rPr>
      <w:t>1</w:t>
    </w:r>
    <w:r w:rsidR="000C6CE7">
      <w:rPr>
        <w:rStyle w:val="Numrodepage"/>
        <w:i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AEC" w:rsidRDefault="00BA4AEC">
      <w:r>
        <w:separator/>
      </w:r>
    </w:p>
  </w:footnote>
  <w:footnote w:type="continuationSeparator" w:id="0">
    <w:p w:rsidR="00BA4AEC" w:rsidRDefault="00BA4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2E" w:rsidRDefault="00EC0355" w:rsidP="009F1991">
    <w:pPr>
      <w:pStyle w:val="En-tte"/>
    </w:pPr>
    <w:r>
      <w:rPr>
        <w:i/>
        <w:noProof/>
        <w:sz w:val="22"/>
      </w:rPr>
      <w:drawing>
        <wp:inline distT="0" distB="0" distL="0" distR="0">
          <wp:extent cx="6115050" cy="447675"/>
          <wp:effectExtent l="19050" t="0" r="0" b="0"/>
          <wp:docPr id="1" name="Image 1" descr="petit_logo_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it_logo_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A989FA8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34048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20CDC"/>
    <w:multiLevelType w:val="hybridMultilevel"/>
    <w:tmpl w:val="7124E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E057E"/>
    <w:multiLevelType w:val="hybridMultilevel"/>
    <w:tmpl w:val="E1981A78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9B85638"/>
    <w:multiLevelType w:val="hybridMultilevel"/>
    <w:tmpl w:val="C7DE2FA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A600448"/>
    <w:multiLevelType w:val="hybridMultilevel"/>
    <w:tmpl w:val="1CC4D9F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2C36A2"/>
    <w:multiLevelType w:val="hybridMultilevel"/>
    <w:tmpl w:val="8F86A3E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E6829F8"/>
    <w:multiLevelType w:val="hybridMultilevel"/>
    <w:tmpl w:val="8A541E4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0A6ABF"/>
    <w:multiLevelType w:val="singleLevel"/>
    <w:tmpl w:val="1FC2957E"/>
    <w:lvl w:ilvl="0">
      <w:numFmt w:val="bullet"/>
      <w:pStyle w:val="TitreDocumen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</w:rPr>
    </w:lvl>
  </w:abstractNum>
  <w:abstractNum w:abstractNumId="10">
    <w:nsid w:val="356E6A64"/>
    <w:multiLevelType w:val="hybridMultilevel"/>
    <w:tmpl w:val="0028415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211B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C10686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4FD593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4A44AB"/>
    <w:multiLevelType w:val="hybridMultilevel"/>
    <w:tmpl w:val="4A8ADCC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BF917FA"/>
    <w:multiLevelType w:val="hybridMultilevel"/>
    <w:tmpl w:val="1CC4D9F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8F0C6E"/>
    <w:multiLevelType w:val="hybridMultilevel"/>
    <w:tmpl w:val="ED9E4C3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5DF6829"/>
    <w:multiLevelType w:val="hybridMultilevel"/>
    <w:tmpl w:val="8F86A3EC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BF4F43"/>
    <w:multiLevelType w:val="singleLevel"/>
    <w:tmpl w:val="CA1A0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7B4ECF"/>
    <w:multiLevelType w:val="hybridMultilevel"/>
    <w:tmpl w:val="7E4A7558"/>
    <w:lvl w:ilvl="0" w:tplc="E6D4EAE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96105"/>
    <w:multiLevelType w:val="singleLevel"/>
    <w:tmpl w:val="CA1A0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3" w:hanging="283"/>
        </w:pPr>
        <w:rPr>
          <w:rFonts w:ascii="Wingdings" w:hAnsi="Wingdings" w:hint="default"/>
          <w:sz w:val="28"/>
        </w:rPr>
      </w:lvl>
    </w:lvlOverride>
  </w:num>
  <w:num w:numId="3">
    <w:abstractNumId w:val="0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3" w:hanging="283"/>
        </w:pPr>
        <w:rPr>
          <w:rFonts w:ascii="Times" w:hAnsi="Times" w:hint="default"/>
          <w:sz w:val="28"/>
        </w:rPr>
      </w:lvl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0"/>
  </w:num>
  <w:num w:numId="11">
    <w:abstractNumId w:val="9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3"/>
  </w:num>
  <w:num w:numId="18">
    <w:abstractNumId w:val="10"/>
  </w:num>
  <w:num w:numId="19">
    <w:abstractNumId w:val="18"/>
  </w:num>
  <w:num w:numId="20">
    <w:abstractNumId w:val="20"/>
  </w:num>
  <w:num w:numId="21">
    <w:abstractNumId w:val="11"/>
  </w:num>
  <w:num w:numId="22">
    <w:abstractNumId w:val="2"/>
  </w:num>
  <w:num w:numId="23">
    <w:abstractNumId w:val="12"/>
  </w:num>
  <w:num w:numId="24">
    <w:abstractNumId w:val="16"/>
  </w:num>
  <w:num w:numId="25">
    <w:abstractNumId w:val="15"/>
  </w:num>
  <w:num w:numId="26">
    <w:abstractNumId w:val="6"/>
  </w:num>
  <w:num w:numId="27">
    <w:abstractNumId w:val="17"/>
  </w:num>
  <w:num w:numId="28">
    <w:abstractNumId w:val="7"/>
  </w:num>
  <w:num w:numId="29">
    <w:abstractNumId w:val="8"/>
  </w:num>
  <w:num w:numId="30">
    <w:abstractNumId w:val="14"/>
  </w:num>
  <w:num w:numId="31">
    <w:abstractNumId w:val="5"/>
  </w:num>
  <w:num w:numId="32">
    <w:abstractNumId w:val="3"/>
  </w:num>
  <w:num w:numId="33">
    <w:abstractNumId w:val="4"/>
  </w:num>
  <w:num w:numId="34">
    <w:abstractNumId w:val="0"/>
  </w:num>
  <w:num w:numId="35">
    <w:abstractNumId w:val="0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10"/>
    <w:rsid w:val="00023D22"/>
    <w:rsid w:val="000340C9"/>
    <w:rsid w:val="00046C6C"/>
    <w:rsid w:val="0008408A"/>
    <w:rsid w:val="000C6CE7"/>
    <w:rsid w:val="001943AD"/>
    <w:rsid w:val="00256EBA"/>
    <w:rsid w:val="00263A75"/>
    <w:rsid w:val="002734A0"/>
    <w:rsid w:val="002A44BA"/>
    <w:rsid w:val="002C5EEC"/>
    <w:rsid w:val="002F20B9"/>
    <w:rsid w:val="00332C2F"/>
    <w:rsid w:val="003415BE"/>
    <w:rsid w:val="003474CB"/>
    <w:rsid w:val="003662EC"/>
    <w:rsid w:val="003B2A2A"/>
    <w:rsid w:val="003B39C6"/>
    <w:rsid w:val="003D4E96"/>
    <w:rsid w:val="003D7702"/>
    <w:rsid w:val="0044045E"/>
    <w:rsid w:val="004818FD"/>
    <w:rsid w:val="004A65E6"/>
    <w:rsid w:val="004B3810"/>
    <w:rsid w:val="005216BD"/>
    <w:rsid w:val="00591C81"/>
    <w:rsid w:val="00642A2E"/>
    <w:rsid w:val="006A4640"/>
    <w:rsid w:val="00710D22"/>
    <w:rsid w:val="00722330"/>
    <w:rsid w:val="00744A70"/>
    <w:rsid w:val="007454A6"/>
    <w:rsid w:val="007C7AB8"/>
    <w:rsid w:val="007F3B75"/>
    <w:rsid w:val="00820C0B"/>
    <w:rsid w:val="00832C35"/>
    <w:rsid w:val="00861858"/>
    <w:rsid w:val="00870987"/>
    <w:rsid w:val="008C644D"/>
    <w:rsid w:val="00922778"/>
    <w:rsid w:val="009C0C63"/>
    <w:rsid w:val="009F1991"/>
    <w:rsid w:val="00A00BAD"/>
    <w:rsid w:val="00A029B1"/>
    <w:rsid w:val="00A16392"/>
    <w:rsid w:val="00A17ED7"/>
    <w:rsid w:val="00B00297"/>
    <w:rsid w:val="00B74BC0"/>
    <w:rsid w:val="00BA4AEC"/>
    <w:rsid w:val="00CA6597"/>
    <w:rsid w:val="00D0079E"/>
    <w:rsid w:val="00DF5CF7"/>
    <w:rsid w:val="00EC0355"/>
    <w:rsid w:val="00F04857"/>
    <w:rsid w:val="00F358BB"/>
    <w:rsid w:val="00F8288E"/>
    <w:rsid w:val="00F91AFD"/>
    <w:rsid w:val="00FA2FB8"/>
    <w:rsid w:val="00FB304C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8BB"/>
    <w:pPr>
      <w:jc w:val="both"/>
    </w:pPr>
    <w:rPr>
      <w:rFonts w:ascii="Tahoma" w:hAnsi="Tahoma"/>
    </w:rPr>
  </w:style>
  <w:style w:type="paragraph" w:styleId="Titre1">
    <w:name w:val="heading 1"/>
    <w:basedOn w:val="Normal"/>
    <w:next w:val="Normal"/>
    <w:qFormat/>
    <w:rsid w:val="00F358BB"/>
    <w:pPr>
      <w:keepNext/>
      <w:numPr>
        <w:numId w:val="16"/>
      </w:numPr>
      <w:spacing w:before="240" w:after="60"/>
      <w:outlineLvl w:val="0"/>
    </w:pPr>
    <w:rPr>
      <w:b/>
      <w:kern w:val="28"/>
      <w:sz w:val="22"/>
    </w:rPr>
  </w:style>
  <w:style w:type="paragraph" w:styleId="Titre2">
    <w:name w:val="heading 2"/>
    <w:aliases w:val="H2"/>
    <w:basedOn w:val="Normal"/>
    <w:next w:val="Normal"/>
    <w:qFormat/>
    <w:rsid w:val="00F358BB"/>
    <w:pPr>
      <w:keepNext/>
      <w:numPr>
        <w:ilvl w:val="1"/>
        <w:numId w:val="16"/>
      </w:numPr>
      <w:spacing w:before="120" w:after="60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rsid w:val="00F358BB"/>
    <w:pPr>
      <w:keepNext/>
      <w:numPr>
        <w:ilvl w:val="2"/>
        <w:numId w:val="16"/>
      </w:numPr>
      <w:spacing w:before="6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358BB"/>
    <w:pPr>
      <w:keepNext/>
      <w:numPr>
        <w:ilvl w:val="3"/>
        <w:numId w:val="16"/>
      </w:numPr>
      <w:spacing w:before="60" w:after="60"/>
      <w:outlineLvl w:val="3"/>
    </w:pPr>
    <w:rPr>
      <w:b/>
    </w:rPr>
  </w:style>
  <w:style w:type="paragraph" w:styleId="Titre5">
    <w:name w:val="heading 5"/>
    <w:basedOn w:val="Titre4"/>
    <w:next w:val="Normal"/>
    <w:qFormat/>
    <w:rsid w:val="00F358BB"/>
    <w:pPr>
      <w:numPr>
        <w:ilvl w:val="4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rsid w:val="00F358BB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F358BB"/>
    <w:pPr>
      <w:numPr>
        <w:ilvl w:val="6"/>
        <w:numId w:val="16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F358BB"/>
    <w:pPr>
      <w:numPr>
        <w:ilvl w:val="7"/>
        <w:numId w:val="16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F358BB"/>
    <w:pPr>
      <w:numPr>
        <w:ilvl w:val="8"/>
        <w:numId w:val="1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358B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358BB"/>
    <w:pPr>
      <w:tabs>
        <w:tab w:val="center" w:pos="4536"/>
        <w:tab w:val="right" w:pos="9072"/>
      </w:tabs>
    </w:pPr>
  </w:style>
  <w:style w:type="paragraph" w:customStyle="1" w:styleId="TitreDocument">
    <w:name w:val="TitreDocument"/>
    <w:basedOn w:val="Normal"/>
    <w:next w:val="Normal"/>
    <w:rsid w:val="00F358BB"/>
    <w:pPr>
      <w:numPr>
        <w:numId w:val="11"/>
      </w:numPr>
      <w:tabs>
        <w:tab w:val="left" w:pos="1418"/>
      </w:tabs>
      <w:jc w:val="left"/>
    </w:pPr>
    <w:rPr>
      <w:b/>
      <w:sz w:val="24"/>
    </w:rPr>
  </w:style>
  <w:style w:type="character" w:styleId="Numrodepage">
    <w:name w:val="page number"/>
    <w:basedOn w:val="Policepardfaut"/>
    <w:rsid w:val="00F358BB"/>
  </w:style>
  <w:style w:type="paragraph" w:customStyle="1" w:styleId="Algo">
    <w:name w:val="Algo"/>
    <w:basedOn w:val="Normal"/>
    <w:rsid w:val="00F358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left"/>
    </w:pPr>
    <w:rPr>
      <w:rFonts w:ascii="Courier New" w:hAnsi="Courier New"/>
      <w:color w:val="000080"/>
      <w:sz w:val="18"/>
    </w:rPr>
  </w:style>
  <w:style w:type="paragraph" w:customStyle="1" w:styleId="Problme">
    <w:name w:val="Problème"/>
    <w:basedOn w:val="Normal"/>
    <w:next w:val="Normal"/>
    <w:rsid w:val="00F358BB"/>
    <w:rPr>
      <w:rFonts w:ascii="Arial" w:hAnsi="Arial"/>
      <w:b/>
    </w:rPr>
  </w:style>
  <w:style w:type="paragraph" w:customStyle="1" w:styleId="Remarque">
    <w:name w:val="Remarque"/>
    <w:basedOn w:val="Normal"/>
    <w:rsid w:val="00F358BB"/>
    <w:pPr>
      <w:ind w:hanging="426"/>
    </w:pPr>
    <w:rPr>
      <w:i/>
    </w:rPr>
  </w:style>
  <w:style w:type="paragraph" w:styleId="Notedebasdepage">
    <w:name w:val="footnote text"/>
    <w:basedOn w:val="Normal"/>
    <w:semiHidden/>
    <w:rsid w:val="00F358BB"/>
    <w:rPr>
      <w:rFonts w:ascii="Arial" w:hAnsi="Arial"/>
    </w:rPr>
  </w:style>
  <w:style w:type="character" w:styleId="Appelnotedebasdep">
    <w:name w:val="footnote reference"/>
    <w:basedOn w:val="Policepardfaut"/>
    <w:semiHidden/>
    <w:rsid w:val="00F358BB"/>
    <w:rPr>
      <w:vertAlign w:val="superscript"/>
    </w:rPr>
  </w:style>
  <w:style w:type="paragraph" w:styleId="Retraitcorpsdetexte">
    <w:name w:val="Body Text Indent"/>
    <w:basedOn w:val="Normal"/>
    <w:rsid w:val="00F358BB"/>
    <w:pPr>
      <w:ind w:left="567"/>
    </w:pPr>
    <w:rPr>
      <w:rFonts w:ascii="Arial" w:hAnsi="Arial"/>
    </w:rPr>
  </w:style>
  <w:style w:type="paragraph" w:styleId="Corpsdetexte">
    <w:name w:val="Body Text"/>
    <w:basedOn w:val="Normal"/>
    <w:rsid w:val="00F358BB"/>
    <w:rPr>
      <w:rFonts w:ascii="Arial" w:hAnsi="Arial"/>
    </w:rPr>
  </w:style>
  <w:style w:type="paragraph" w:styleId="Notedefin">
    <w:name w:val="endnote text"/>
    <w:basedOn w:val="Normal"/>
    <w:semiHidden/>
    <w:rsid w:val="00F358BB"/>
  </w:style>
  <w:style w:type="character" w:styleId="Appeldenotedefin">
    <w:name w:val="endnote reference"/>
    <w:basedOn w:val="Policepardfaut"/>
    <w:semiHidden/>
    <w:rsid w:val="00F358BB"/>
    <w:rPr>
      <w:vertAlign w:val="superscript"/>
    </w:rPr>
  </w:style>
  <w:style w:type="paragraph" w:customStyle="1" w:styleId="Style1">
    <w:name w:val="Style1"/>
    <w:basedOn w:val="Normal"/>
    <w:next w:val="Normal"/>
    <w:rsid w:val="00B74BC0"/>
    <w:rPr>
      <w:rFonts w:ascii="Arial" w:hAnsi="Arial"/>
      <w:sz w:val="18"/>
    </w:rPr>
  </w:style>
  <w:style w:type="paragraph" w:customStyle="1" w:styleId="Module">
    <w:name w:val="Module"/>
    <w:basedOn w:val="Normal"/>
    <w:rsid w:val="00B74BC0"/>
    <w:rPr>
      <w:rFonts w:ascii="Verdana" w:hAnsi="Verdana"/>
      <w:b/>
      <w:color w:val="808080"/>
      <w:sz w:val="16"/>
      <w:szCs w:val="16"/>
    </w:rPr>
  </w:style>
  <w:style w:type="paragraph" w:customStyle="1" w:styleId="Taf">
    <w:name w:val="Taf"/>
    <w:basedOn w:val="Normal"/>
    <w:rsid w:val="00870987"/>
    <w:pPr>
      <w:pBdr>
        <w:bottom w:val="single" w:sz="4" w:space="1" w:color="auto"/>
      </w:pBdr>
    </w:pPr>
    <w:rPr>
      <w:b/>
    </w:rPr>
  </w:style>
  <w:style w:type="paragraph" w:styleId="Titre">
    <w:name w:val="Title"/>
    <w:basedOn w:val="Normal"/>
    <w:next w:val="Normal"/>
    <w:link w:val="TitreCar"/>
    <w:qFormat/>
    <w:rsid w:val="00F828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F82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8288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A6597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A6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ans Serif" w:eastAsia="Times New Roman" w:hAnsi="MS Sans Serif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8BB"/>
    <w:pPr>
      <w:jc w:val="both"/>
    </w:pPr>
    <w:rPr>
      <w:rFonts w:ascii="Tahoma" w:hAnsi="Tahoma"/>
    </w:rPr>
  </w:style>
  <w:style w:type="paragraph" w:styleId="Titre1">
    <w:name w:val="heading 1"/>
    <w:basedOn w:val="Normal"/>
    <w:next w:val="Normal"/>
    <w:qFormat/>
    <w:rsid w:val="00F358BB"/>
    <w:pPr>
      <w:keepNext/>
      <w:numPr>
        <w:numId w:val="16"/>
      </w:numPr>
      <w:spacing w:before="240" w:after="60"/>
      <w:outlineLvl w:val="0"/>
    </w:pPr>
    <w:rPr>
      <w:b/>
      <w:kern w:val="28"/>
      <w:sz w:val="22"/>
    </w:rPr>
  </w:style>
  <w:style w:type="paragraph" w:styleId="Titre2">
    <w:name w:val="heading 2"/>
    <w:aliases w:val="H2"/>
    <w:basedOn w:val="Normal"/>
    <w:next w:val="Normal"/>
    <w:qFormat/>
    <w:rsid w:val="00F358BB"/>
    <w:pPr>
      <w:keepNext/>
      <w:numPr>
        <w:ilvl w:val="1"/>
        <w:numId w:val="16"/>
      </w:numPr>
      <w:spacing w:before="120" w:after="60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rsid w:val="00F358BB"/>
    <w:pPr>
      <w:keepNext/>
      <w:numPr>
        <w:ilvl w:val="2"/>
        <w:numId w:val="16"/>
      </w:numPr>
      <w:spacing w:before="6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358BB"/>
    <w:pPr>
      <w:keepNext/>
      <w:numPr>
        <w:ilvl w:val="3"/>
        <w:numId w:val="16"/>
      </w:numPr>
      <w:spacing w:before="60" w:after="60"/>
      <w:outlineLvl w:val="3"/>
    </w:pPr>
    <w:rPr>
      <w:b/>
    </w:rPr>
  </w:style>
  <w:style w:type="paragraph" w:styleId="Titre5">
    <w:name w:val="heading 5"/>
    <w:basedOn w:val="Titre4"/>
    <w:next w:val="Normal"/>
    <w:qFormat/>
    <w:rsid w:val="00F358BB"/>
    <w:pPr>
      <w:numPr>
        <w:ilvl w:val="4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rsid w:val="00F358BB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F358BB"/>
    <w:pPr>
      <w:numPr>
        <w:ilvl w:val="6"/>
        <w:numId w:val="16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F358BB"/>
    <w:pPr>
      <w:numPr>
        <w:ilvl w:val="7"/>
        <w:numId w:val="16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F358BB"/>
    <w:pPr>
      <w:numPr>
        <w:ilvl w:val="8"/>
        <w:numId w:val="1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358B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358BB"/>
    <w:pPr>
      <w:tabs>
        <w:tab w:val="center" w:pos="4536"/>
        <w:tab w:val="right" w:pos="9072"/>
      </w:tabs>
    </w:pPr>
  </w:style>
  <w:style w:type="paragraph" w:customStyle="1" w:styleId="TitreDocument">
    <w:name w:val="TitreDocument"/>
    <w:basedOn w:val="Normal"/>
    <w:next w:val="Normal"/>
    <w:rsid w:val="00F358BB"/>
    <w:pPr>
      <w:numPr>
        <w:numId w:val="11"/>
      </w:numPr>
      <w:tabs>
        <w:tab w:val="left" w:pos="1418"/>
      </w:tabs>
      <w:jc w:val="left"/>
    </w:pPr>
    <w:rPr>
      <w:b/>
      <w:sz w:val="24"/>
    </w:rPr>
  </w:style>
  <w:style w:type="character" w:styleId="Numrodepage">
    <w:name w:val="page number"/>
    <w:basedOn w:val="Policepardfaut"/>
    <w:rsid w:val="00F358BB"/>
  </w:style>
  <w:style w:type="paragraph" w:customStyle="1" w:styleId="Algo">
    <w:name w:val="Algo"/>
    <w:basedOn w:val="Normal"/>
    <w:rsid w:val="00F358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left"/>
    </w:pPr>
    <w:rPr>
      <w:rFonts w:ascii="Courier New" w:hAnsi="Courier New"/>
      <w:color w:val="000080"/>
      <w:sz w:val="18"/>
    </w:rPr>
  </w:style>
  <w:style w:type="paragraph" w:customStyle="1" w:styleId="Problme">
    <w:name w:val="Problème"/>
    <w:basedOn w:val="Normal"/>
    <w:next w:val="Normal"/>
    <w:rsid w:val="00F358BB"/>
    <w:rPr>
      <w:rFonts w:ascii="Arial" w:hAnsi="Arial"/>
      <w:b/>
    </w:rPr>
  </w:style>
  <w:style w:type="paragraph" w:customStyle="1" w:styleId="Remarque">
    <w:name w:val="Remarque"/>
    <w:basedOn w:val="Normal"/>
    <w:rsid w:val="00F358BB"/>
    <w:pPr>
      <w:ind w:hanging="426"/>
    </w:pPr>
    <w:rPr>
      <w:i/>
    </w:rPr>
  </w:style>
  <w:style w:type="paragraph" w:styleId="Notedebasdepage">
    <w:name w:val="footnote text"/>
    <w:basedOn w:val="Normal"/>
    <w:semiHidden/>
    <w:rsid w:val="00F358BB"/>
    <w:rPr>
      <w:rFonts w:ascii="Arial" w:hAnsi="Arial"/>
    </w:rPr>
  </w:style>
  <w:style w:type="character" w:styleId="Appelnotedebasdep">
    <w:name w:val="footnote reference"/>
    <w:basedOn w:val="Policepardfaut"/>
    <w:semiHidden/>
    <w:rsid w:val="00F358BB"/>
    <w:rPr>
      <w:vertAlign w:val="superscript"/>
    </w:rPr>
  </w:style>
  <w:style w:type="paragraph" w:styleId="Retraitcorpsdetexte">
    <w:name w:val="Body Text Indent"/>
    <w:basedOn w:val="Normal"/>
    <w:rsid w:val="00F358BB"/>
    <w:pPr>
      <w:ind w:left="567"/>
    </w:pPr>
    <w:rPr>
      <w:rFonts w:ascii="Arial" w:hAnsi="Arial"/>
    </w:rPr>
  </w:style>
  <w:style w:type="paragraph" w:styleId="Corpsdetexte">
    <w:name w:val="Body Text"/>
    <w:basedOn w:val="Normal"/>
    <w:rsid w:val="00F358BB"/>
    <w:rPr>
      <w:rFonts w:ascii="Arial" w:hAnsi="Arial"/>
    </w:rPr>
  </w:style>
  <w:style w:type="paragraph" w:styleId="Notedefin">
    <w:name w:val="endnote text"/>
    <w:basedOn w:val="Normal"/>
    <w:semiHidden/>
    <w:rsid w:val="00F358BB"/>
  </w:style>
  <w:style w:type="character" w:styleId="Appeldenotedefin">
    <w:name w:val="endnote reference"/>
    <w:basedOn w:val="Policepardfaut"/>
    <w:semiHidden/>
    <w:rsid w:val="00F358BB"/>
    <w:rPr>
      <w:vertAlign w:val="superscript"/>
    </w:rPr>
  </w:style>
  <w:style w:type="paragraph" w:customStyle="1" w:styleId="Style1">
    <w:name w:val="Style1"/>
    <w:basedOn w:val="Normal"/>
    <w:next w:val="Normal"/>
    <w:rsid w:val="00B74BC0"/>
    <w:rPr>
      <w:rFonts w:ascii="Arial" w:hAnsi="Arial"/>
      <w:sz w:val="18"/>
    </w:rPr>
  </w:style>
  <w:style w:type="paragraph" w:customStyle="1" w:styleId="Module">
    <w:name w:val="Module"/>
    <w:basedOn w:val="Normal"/>
    <w:rsid w:val="00B74BC0"/>
    <w:rPr>
      <w:rFonts w:ascii="Verdana" w:hAnsi="Verdana"/>
      <w:b/>
      <w:color w:val="808080"/>
      <w:sz w:val="16"/>
      <w:szCs w:val="16"/>
    </w:rPr>
  </w:style>
  <w:style w:type="paragraph" w:customStyle="1" w:styleId="Taf">
    <w:name w:val="Taf"/>
    <w:basedOn w:val="Normal"/>
    <w:rsid w:val="00870987"/>
    <w:pPr>
      <w:pBdr>
        <w:bottom w:val="single" w:sz="4" w:space="1" w:color="auto"/>
      </w:pBdr>
    </w:pPr>
    <w:rPr>
      <w:b/>
    </w:rPr>
  </w:style>
  <w:style w:type="paragraph" w:styleId="Titre">
    <w:name w:val="Title"/>
    <w:basedOn w:val="Normal"/>
    <w:next w:val="Normal"/>
    <w:link w:val="TitreCar"/>
    <w:qFormat/>
    <w:rsid w:val="00F828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F82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8288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A6597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A6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erine\AppData\Roaming\Microsoft\Templates\SIO%20ex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D833A0EE5454882023AB3C77F2FD5" ma:contentTypeVersion="1" ma:contentTypeDescription="Crée un document." ma:contentTypeScope="" ma:versionID="23f5862bf6a9220de6e5ad475c48216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396CBD-80B1-451D-A118-99B0398FF4FF}"/>
</file>

<file path=customXml/itemProps2.xml><?xml version="1.0" encoding="utf-8"?>
<ds:datastoreItem xmlns:ds="http://schemas.openxmlformats.org/officeDocument/2006/customXml" ds:itemID="{6DB5ED95-9A66-4773-B21F-2E70776D2FE4}"/>
</file>

<file path=customXml/itemProps3.xml><?xml version="1.0" encoding="utf-8"?>
<ds:datastoreItem xmlns:ds="http://schemas.openxmlformats.org/officeDocument/2006/customXml" ds:itemID="{64E3554F-4CE5-4DA6-8063-2640F060505C}"/>
</file>

<file path=docProps/app.xml><?xml version="1.0" encoding="utf-8"?>
<Properties xmlns="http://schemas.openxmlformats.org/officeDocument/2006/extended-properties" xmlns:vt="http://schemas.openxmlformats.org/officeDocument/2006/docPropsVTypes">
  <Template>SIO exo.dot</Template>
  <TotalTime>0</TotalTime>
  <Pages>5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Education Nationale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creator>Catherine</dc:creator>
  <cp:lastModifiedBy>Catherine Lebeau</cp:lastModifiedBy>
  <cp:revision>2</cp:revision>
  <cp:lastPrinted>1997-08-29T08:19:00Z</cp:lastPrinted>
  <dcterms:created xsi:type="dcterms:W3CDTF">2014-12-04T11:54:00Z</dcterms:created>
  <dcterms:modified xsi:type="dcterms:W3CDTF">2014-12-04T11:54:00Z</dcterms:modified>
  <cp:category>BTS SIO</cp:category>
</cp:coreProperties>
</file>